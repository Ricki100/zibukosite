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3A0A" w14:textId="2975BEA6" w:rsidR="00352884" w:rsidRDefault="00157922">
      <w:r w:rsidRPr="00157922">
        <w:t>https://script.google.com/macros/s/AKfycbzwf0iTadk72kG0lJ1vGK6HwBipZSq-40hkxv4/exec</w:t>
      </w:r>
      <w:bookmarkStart w:id="0" w:name="_GoBack"/>
      <w:bookmarkEnd w:id="0"/>
    </w:p>
    <w:sectPr w:rsidR="00352884" w:rsidSect="00C161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64"/>
    <w:rsid w:val="000617BC"/>
    <w:rsid w:val="00070D3D"/>
    <w:rsid w:val="00096891"/>
    <w:rsid w:val="000F0845"/>
    <w:rsid w:val="001505A0"/>
    <w:rsid w:val="00157922"/>
    <w:rsid w:val="001779A4"/>
    <w:rsid w:val="001869B5"/>
    <w:rsid w:val="001C06EC"/>
    <w:rsid w:val="00297BDC"/>
    <w:rsid w:val="002C08F9"/>
    <w:rsid w:val="002F0CDB"/>
    <w:rsid w:val="00303531"/>
    <w:rsid w:val="00331EE6"/>
    <w:rsid w:val="00336D59"/>
    <w:rsid w:val="00352884"/>
    <w:rsid w:val="00356BC0"/>
    <w:rsid w:val="00364182"/>
    <w:rsid w:val="00370D9A"/>
    <w:rsid w:val="003844C1"/>
    <w:rsid w:val="00386636"/>
    <w:rsid w:val="003C3409"/>
    <w:rsid w:val="003E3DB7"/>
    <w:rsid w:val="003E420E"/>
    <w:rsid w:val="003F6406"/>
    <w:rsid w:val="00403BC6"/>
    <w:rsid w:val="00406474"/>
    <w:rsid w:val="00413D26"/>
    <w:rsid w:val="0042792F"/>
    <w:rsid w:val="004455F8"/>
    <w:rsid w:val="00456C21"/>
    <w:rsid w:val="00497014"/>
    <w:rsid w:val="004A57F0"/>
    <w:rsid w:val="004A6651"/>
    <w:rsid w:val="004B084D"/>
    <w:rsid w:val="00506C4D"/>
    <w:rsid w:val="00527BCD"/>
    <w:rsid w:val="00563C9A"/>
    <w:rsid w:val="00567B31"/>
    <w:rsid w:val="00570213"/>
    <w:rsid w:val="00574105"/>
    <w:rsid w:val="00586F77"/>
    <w:rsid w:val="00592043"/>
    <w:rsid w:val="005B7F9D"/>
    <w:rsid w:val="005C57A6"/>
    <w:rsid w:val="005E40ED"/>
    <w:rsid w:val="005F4A2F"/>
    <w:rsid w:val="00624CD5"/>
    <w:rsid w:val="006B1DD6"/>
    <w:rsid w:val="006B7446"/>
    <w:rsid w:val="006D04DB"/>
    <w:rsid w:val="00715A18"/>
    <w:rsid w:val="00742052"/>
    <w:rsid w:val="00743DB6"/>
    <w:rsid w:val="007448F0"/>
    <w:rsid w:val="00773A7B"/>
    <w:rsid w:val="00794222"/>
    <w:rsid w:val="007A69E3"/>
    <w:rsid w:val="007C35E2"/>
    <w:rsid w:val="007C36D5"/>
    <w:rsid w:val="007C434E"/>
    <w:rsid w:val="007D6305"/>
    <w:rsid w:val="007D6D8B"/>
    <w:rsid w:val="007F6D48"/>
    <w:rsid w:val="00817761"/>
    <w:rsid w:val="00832D97"/>
    <w:rsid w:val="00832DC1"/>
    <w:rsid w:val="008B2EF0"/>
    <w:rsid w:val="008B66A2"/>
    <w:rsid w:val="008E40B8"/>
    <w:rsid w:val="008E4A24"/>
    <w:rsid w:val="00904840"/>
    <w:rsid w:val="009112F4"/>
    <w:rsid w:val="00912E59"/>
    <w:rsid w:val="00951B0A"/>
    <w:rsid w:val="00972AD9"/>
    <w:rsid w:val="00983787"/>
    <w:rsid w:val="009B028F"/>
    <w:rsid w:val="009D241E"/>
    <w:rsid w:val="009D6FA2"/>
    <w:rsid w:val="009E02BF"/>
    <w:rsid w:val="00A008AA"/>
    <w:rsid w:val="00A140C1"/>
    <w:rsid w:val="00A4019B"/>
    <w:rsid w:val="00A66C31"/>
    <w:rsid w:val="00A86DB7"/>
    <w:rsid w:val="00A90599"/>
    <w:rsid w:val="00A9364B"/>
    <w:rsid w:val="00AB4423"/>
    <w:rsid w:val="00AD64AA"/>
    <w:rsid w:val="00AE7AAB"/>
    <w:rsid w:val="00B01140"/>
    <w:rsid w:val="00B02DC6"/>
    <w:rsid w:val="00B22DEF"/>
    <w:rsid w:val="00B308CB"/>
    <w:rsid w:val="00B42E45"/>
    <w:rsid w:val="00BF6174"/>
    <w:rsid w:val="00BF6E8E"/>
    <w:rsid w:val="00C001CA"/>
    <w:rsid w:val="00C16164"/>
    <w:rsid w:val="00C27D1F"/>
    <w:rsid w:val="00C37E08"/>
    <w:rsid w:val="00C542AF"/>
    <w:rsid w:val="00C606BB"/>
    <w:rsid w:val="00CC0051"/>
    <w:rsid w:val="00CD04A5"/>
    <w:rsid w:val="00D17B1A"/>
    <w:rsid w:val="00D26385"/>
    <w:rsid w:val="00D56F95"/>
    <w:rsid w:val="00D5735E"/>
    <w:rsid w:val="00D62363"/>
    <w:rsid w:val="00DA0D05"/>
    <w:rsid w:val="00DA133B"/>
    <w:rsid w:val="00DD1538"/>
    <w:rsid w:val="00E02C9F"/>
    <w:rsid w:val="00E234D2"/>
    <w:rsid w:val="00E35B17"/>
    <w:rsid w:val="00E73FE2"/>
    <w:rsid w:val="00E77117"/>
    <w:rsid w:val="00E83D2F"/>
    <w:rsid w:val="00E94970"/>
    <w:rsid w:val="00E9507B"/>
    <w:rsid w:val="00EB7EA7"/>
    <w:rsid w:val="00ED3AF9"/>
    <w:rsid w:val="00EF7D83"/>
    <w:rsid w:val="00F01B15"/>
    <w:rsid w:val="00F17888"/>
    <w:rsid w:val="00F36949"/>
    <w:rsid w:val="00F4153C"/>
    <w:rsid w:val="00F61234"/>
    <w:rsid w:val="00FA768A"/>
    <w:rsid w:val="00FB3324"/>
    <w:rsid w:val="00FB5AE5"/>
    <w:rsid w:val="00FD0D30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DD7C0"/>
  <w14:defaultImageDpi w14:val="32767"/>
  <w15:chartTrackingRefBased/>
  <w15:docId w15:val="{814CFB0E-FCA1-0647-9FE6-76B92C3D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script.docx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2018-09-24T10:42:00Z</dcterms:created>
  <dcterms:modified xsi:type="dcterms:W3CDTF">2020-02-12T14:06:00Z</dcterms:modified>
</cp:coreProperties>
</file>